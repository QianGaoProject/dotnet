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490" w14:textId="6CABF082" w:rsidR="00546DF8" w:rsidRPr="002D7FF0" w:rsidRDefault="001A5045" w:rsidP="00A24218">
      <w:pPr>
        <w:pStyle w:val="Title"/>
        <w:spacing w:before="100" w:beforeAutospacing="1" w:after="100" w:afterAutospacing="1" w:line="0" w:lineRule="atLeast"/>
        <w:rPr>
          <w:rFonts w:asciiTheme="minorHAnsi" w:hAnsiTheme="minorHAnsi" w:cstheme="minorHAnsi"/>
          <w:sz w:val="40"/>
        </w:rPr>
      </w:pPr>
      <w:r w:rsidRPr="002D7FF0">
        <w:rPr>
          <w:rFonts w:asciiTheme="minorHAnsi" w:hAnsiTheme="minorHAnsi" w:cstheme="minorHAnsi"/>
          <w:sz w:val="40"/>
        </w:rPr>
        <w:t>ipd12</w:t>
      </w:r>
      <w:r w:rsidR="00DC38DF" w:rsidRPr="002D7FF0">
        <w:rPr>
          <w:rFonts w:asciiTheme="minorHAnsi" w:hAnsiTheme="minorHAnsi" w:cstheme="minorHAnsi"/>
          <w:sz w:val="40"/>
        </w:rPr>
        <w:t xml:space="preserve"> </w:t>
      </w:r>
      <w:r w:rsidR="00A24218" w:rsidRPr="002D7FF0">
        <w:rPr>
          <w:rFonts w:asciiTheme="minorHAnsi" w:hAnsiTheme="minorHAnsi" w:cstheme="minorHAnsi"/>
          <w:sz w:val="40"/>
        </w:rPr>
        <w:t>–</w:t>
      </w:r>
      <w:r w:rsidR="00DC38DF" w:rsidRPr="002D7FF0">
        <w:rPr>
          <w:rFonts w:asciiTheme="minorHAnsi" w:hAnsiTheme="minorHAnsi" w:cstheme="minorHAnsi"/>
          <w:sz w:val="40"/>
        </w:rPr>
        <w:t xml:space="preserve"> </w:t>
      </w:r>
      <w:r w:rsidR="00A24218" w:rsidRPr="002D7FF0">
        <w:rPr>
          <w:rFonts w:asciiTheme="minorHAnsi" w:hAnsiTheme="minorHAnsi" w:cstheme="minorHAnsi"/>
          <w:sz w:val="40"/>
        </w:rPr>
        <w:t>C#</w:t>
      </w:r>
      <w:r w:rsidR="007D67CA" w:rsidRPr="002D7FF0">
        <w:rPr>
          <w:rFonts w:asciiTheme="minorHAnsi" w:hAnsiTheme="minorHAnsi" w:cstheme="minorHAnsi"/>
          <w:sz w:val="40"/>
        </w:rPr>
        <w:br/>
      </w:r>
      <w:r w:rsidR="00A24218" w:rsidRPr="002D7FF0">
        <w:rPr>
          <w:rFonts w:asciiTheme="minorHAnsi" w:hAnsiTheme="minorHAnsi" w:cstheme="minorHAnsi"/>
          <w:sz w:val="40"/>
        </w:rPr>
        <w:t>Super Mario Project (3D Game)</w:t>
      </w:r>
      <w:r w:rsidRPr="002D7FF0">
        <w:rPr>
          <w:rFonts w:asciiTheme="minorHAnsi" w:hAnsiTheme="minorHAnsi" w:cstheme="minorHAnsi"/>
          <w:sz w:val="40"/>
        </w:rPr>
        <w:t xml:space="preserve"> </w:t>
      </w:r>
    </w:p>
    <w:sdt>
      <w:sdtPr>
        <w:rPr>
          <w:rFonts w:cstheme="minorHAnsi"/>
          <w:sz w:val="28"/>
        </w:rPr>
        <w:id w:val="216403978"/>
        <w:placeholder>
          <w:docPart w:val="2B372D39BA15402188B55619B36E0D96"/>
        </w:placeholder>
        <w:date w:fullDate="2018-03-2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74D5672D" w14:textId="11B25CAB" w:rsidR="00546DF8" w:rsidRPr="002D7FF0" w:rsidRDefault="00A24218" w:rsidP="00DC38DF">
          <w:pPr>
            <w:pStyle w:val="Subtitle"/>
            <w:spacing w:before="100" w:beforeAutospacing="1" w:after="100" w:afterAutospacing="1" w:line="0" w:lineRule="atLeast"/>
            <w:rPr>
              <w:rFonts w:cstheme="minorHAnsi"/>
              <w:sz w:val="28"/>
            </w:rPr>
          </w:pPr>
          <w:r w:rsidRPr="002D7FF0">
            <w:rPr>
              <w:rFonts w:cstheme="minorHAnsi"/>
              <w:sz w:val="28"/>
            </w:rPr>
            <w:t>March 26, 2018</w:t>
          </w:r>
        </w:p>
      </w:sdtContent>
    </w:sdt>
    <w:p w14:paraId="688520F9" w14:textId="77777777" w:rsidR="00E25642" w:rsidRPr="002D7FF0" w:rsidRDefault="00E25642" w:rsidP="00DC38DF">
      <w:pPr>
        <w:spacing w:before="100" w:beforeAutospacing="1" w:after="100" w:afterAutospacing="1" w:line="0" w:lineRule="atLeast"/>
        <w:rPr>
          <w:rFonts w:cstheme="minorHAnsi"/>
          <w:b/>
          <w:bCs/>
          <w:color w:val="5B9BD5" w:themeColor="accent1"/>
          <w:sz w:val="28"/>
        </w:rPr>
      </w:pPr>
    </w:p>
    <w:p w14:paraId="1728F897" w14:textId="05DF94BF" w:rsidR="00E25642" w:rsidRPr="002D7FF0" w:rsidRDefault="00E25642" w:rsidP="00DC38DF">
      <w:pPr>
        <w:spacing w:before="100" w:beforeAutospacing="1" w:after="100" w:afterAutospacing="1" w:line="0" w:lineRule="atLeast"/>
        <w:rPr>
          <w:rFonts w:cstheme="minorHAnsi"/>
          <w:b/>
          <w:bCs/>
          <w:color w:val="5B9BD5" w:themeColor="accent1"/>
          <w:sz w:val="28"/>
        </w:rPr>
      </w:pPr>
      <w:r w:rsidRPr="002D7FF0">
        <w:rPr>
          <w:rFonts w:cstheme="minorHAnsi"/>
          <w:b/>
          <w:bCs/>
          <w:color w:val="5B9BD5" w:themeColor="accent1"/>
          <w:sz w:val="28"/>
        </w:rPr>
        <w:t xml:space="preserve">Name: Qian Gao </w:t>
      </w:r>
      <w:bookmarkStart w:id="0" w:name="_GoBack"/>
      <w:bookmarkEnd w:id="0"/>
    </w:p>
    <w:p w14:paraId="661A9B4D" w14:textId="77777777" w:rsidR="00362C24" w:rsidRPr="002D7FF0" w:rsidRDefault="00362C24" w:rsidP="00DC38DF">
      <w:pPr>
        <w:spacing w:before="100" w:beforeAutospacing="1" w:after="100" w:afterAutospacing="1" w:line="0" w:lineRule="atLeast"/>
        <w:rPr>
          <w:rFonts w:cstheme="minorHAnsi"/>
          <w:sz w:val="32"/>
          <w:szCs w:val="32"/>
        </w:rPr>
      </w:pPr>
    </w:p>
    <w:p w14:paraId="7DA2A001" w14:textId="7798095F" w:rsidR="00546DF8" w:rsidRPr="002D7FF0" w:rsidRDefault="00E25642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  <w:szCs w:val="32"/>
        </w:rPr>
      </w:pPr>
      <w:r w:rsidRPr="002D7FF0">
        <w:rPr>
          <w:rFonts w:cstheme="minorHAnsi"/>
          <w:sz w:val="36"/>
          <w:szCs w:val="32"/>
        </w:rPr>
        <w:t>Description of project content and purpose</w:t>
      </w:r>
    </w:p>
    <w:p w14:paraId="417F28B7" w14:textId="55B0B552" w:rsidR="00FE5F77" w:rsidRPr="00E70842" w:rsidRDefault="001D412E" w:rsidP="00E70842">
      <w:pPr>
        <w:rPr>
          <w:sz w:val="28"/>
          <w:szCs w:val="32"/>
        </w:rPr>
      </w:pPr>
      <w:r w:rsidRPr="00E70842">
        <w:rPr>
          <w:sz w:val="28"/>
          <w:szCs w:val="32"/>
        </w:rPr>
        <w:t xml:space="preserve">    </w:t>
      </w:r>
      <w:r w:rsidR="00FE5F77" w:rsidRPr="00E70842">
        <w:rPr>
          <w:sz w:val="28"/>
          <w:szCs w:val="32"/>
        </w:rPr>
        <w:t xml:space="preserve">We have a </w:t>
      </w:r>
      <w:r w:rsidR="00A24218" w:rsidRPr="00E70842">
        <w:rPr>
          <w:sz w:val="28"/>
          <w:szCs w:val="32"/>
        </w:rPr>
        <w:t>3</w:t>
      </w:r>
      <w:r w:rsidR="00FE5F77" w:rsidRPr="00E70842">
        <w:rPr>
          <w:sz w:val="28"/>
          <w:szCs w:val="32"/>
        </w:rPr>
        <w:t xml:space="preserve">D </w:t>
      </w:r>
      <w:r w:rsidR="00A24218" w:rsidRPr="00E70842">
        <w:rPr>
          <w:sz w:val="28"/>
          <w:szCs w:val="32"/>
        </w:rPr>
        <w:t>game named Super Mario</w:t>
      </w:r>
      <w:r w:rsidR="00FE5F77" w:rsidRPr="00E70842">
        <w:rPr>
          <w:sz w:val="28"/>
          <w:szCs w:val="32"/>
        </w:rPr>
        <w:t>.</w:t>
      </w:r>
      <w:r w:rsidR="00A24218" w:rsidRPr="00E70842">
        <w:rPr>
          <w:sz w:val="28"/>
          <w:szCs w:val="32"/>
        </w:rPr>
        <w:t xml:space="preserve"> It is a known nostalgic game including platform video games.</w:t>
      </w:r>
    </w:p>
    <w:p w14:paraId="06B5EE67" w14:textId="6A110443" w:rsidR="00362C24" w:rsidRPr="00E70842" w:rsidRDefault="001D412E" w:rsidP="00E70842">
      <w:pPr>
        <w:rPr>
          <w:sz w:val="28"/>
          <w:szCs w:val="32"/>
        </w:rPr>
      </w:pPr>
      <w:r w:rsidRPr="00E70842">
        <w:rPr>
          <w:sz w:val="28"/>
          <w:szCs w:val="32"/>
        </w:rPr>
        <w:t xml:space="preserve">     </w:t>
      </w:r>
      <w:r w:rsidR="00FE5F77" w:rsidRPr="00E70842">
        <w:rPr>
          <w:sz w:val="28"/>
          <w:szCs w:val="32"/>
        </w:rPr>
        <w:t xml:space="preserve">Player can </w:t>
      </w:r>
      <w:r w:rsidR="00A24218" w:rsidRPr="00E70842">
        <w:rPr>
          <w:sz w:val="28"/>
          <w:szCs w:val="32"/>
        </w:rPr>
        <w:t>run and jump across platforms and jump on top of the enemies in different levels.</w:t>
      </w:r>
      <w:r w:rsidR="0079511A" w:rsidRPr="00E70842">
        <w:rPr>
          <w:sz w:val="28"/>
          <w:szCs w:val="32"/>
        </w:rPr>
        <w:t xml:space="preserve"> </w:t>
      </w:r>
      <w:r w:rsidR="00B91D93" w:rsidRPr="00E70842">
        <w:rPr>
          <w:sz w:val="28"/>
          <w:szCs w:val="32"/>
        </w:rPr>
        <w:t>There</w:t>
      </w:r>
      <w:r w:rsidR="0079511A" w:rsidRPr="00E70842">
        <w:rPr>
          <w:sz w:val="28"/>
          <w:szCs w:val="32"/>
        </w:rPr>
        <w:t xml:space="preserve"> are multitude of power-ups and items that give Mario special magic.</w:t>
      </w:r>
    </w:p>
    <w:p w14:paraId="288A3991" w14:textId="5B65C3AF" w:rsidR="002247E9" w:rsidRPr="00E70842" w:rsidRDefault="001D412E" w:rsidP="00E70842">
      <w:pPr>
        <w:rPr>
          <w:sz w:val="28"/>
          <w:szCs w:val="32"/>
        </w:rPr>
      </w:pPr>
      <w:r w:rsidRPr="00E70842">
        <w:rPr>
          <w:sz w:val="28"/>
          <w:szCs w:val="32"/>
        </w:rPr>
        <w:t xml:space="preserve">    </w:t>
      </w:r>
      <w:r w:rsidR="00FE5F77" w:rsidRPr="00E70842">
        <w:rPr>
          <w:sz w:val="28"/>
          <w:szCs w:val="32"/>
        </w:rPr>
        <w:t xml:space="preserve">There </w:t>
      </w:r>
      <w:r w:rsidR="00A24218" w:rsidRPr="00E70842">
        <w:rPr>
          <w:sz w:val="28"/>
          <w:szCs w:val="32"/>
        </w:rPr>
        <w:t>is</w:t>
      </w:r>
      <w:r w:rsidR="00FE5F77" w:rsidRPr="00E70842">
        <w:rPr>
          <w:sz w:val="28"/>
          <w:szCs w:val="32"/>
        </w:rPr>
        <w:t xml:space="preserve"> </w:t>
      </w:r>
      <w:r w:rsidR="00A24218" w:rsidRPr="00E70842">
        <w:rPr>
          <w:sz w:val="28"/>
          <w:szCs w:val="32"/>
        </w:rPr>
        <w:t>only one player</w:t>
      </w:r>
      <w:r w:rsidR="00FE5F77" w:rsidRPr="00E70842">
        <w:rPr>
          <w:sz w:val="28"/>
          <w:szCs w:val="32"/>
        </w:rPr>
        <w:t xml:space="preserve"> mode in the game</w:t>
      </w:r>
      <w:r w:rsidR="0079511A" w:rsidRPr="00E70842">
        <w:rPr>
          <w:sz w:val="28"/>
          <w:szCs w:val="32"/>
        </w:rPr>
        <w:t>.</w:t>
      </w:r>
    </w:p>
    <w:p w14:paraId="24066290" w14:textId="779052FB" w:rsidR="00546DF8" w:rsidRPr="002D7FF0" w:rsidRDefault="00362C24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  <w:szCs w:val="36"/>
        </w:rPr>
      </w:pPr>
      <w:r w:rsidRPr="002D7FF0">
        <w:rPr>
          <w:rFonts w:cstheme="minorHAnsi"/>
          <w:sz w:val="36"/>
          <w:szCs w:val="36"/>
        </w:rPr>
        <w:t>List of technologies, libraries, components used</w:t>
      </w:r>
    </w:p>
    <w:tbl>
      <w:tblPr>
        <w:tblW w:w="97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5"/>
        <w:gridCol w:w="464"/>
      </w:tblGrid>
      <w:tr w:rsidR="00362C24" w:rsidRPr="002D7FF0" w14:paraId="715A5254" w14:textId="77777777" w:rsidTr="00362C24">
        <w:trPr>
          <w:gridAfter w:val="1"/>
          <w:trHeight w:val="9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12C1" w14:textId="3EFEE595" w:rsidR="00362C24" w:rsidRPr="00E70842" w:rsidRDefault="0079511A" w:rsidP="00E70842">
            <w:pPr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>Entity Framework</w:t>
            </w:r>
            <w:r w:rsidR="009351B9" w:rsidRPr="00E70842">
              <w:rPr>
                <w:sz w:val="28"/>
                <w:szCs w:val="32"/>
              </w:rPr>
              <w:t xml:space="preserve"> FOR Database SQLite</w:t>
            </w:r>
          </w:p>
          <w:p w14:paraId="55E5DE2C" w14:textId="6426C921" w:rsidR="009351B9" w:rsidRPr="00E70842" w:rsidRDefault="009351B9" w:rsidP="00E70842">
            <w:pPr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 xml:space="preserve">Unity platform </w:t>
            </w:r>
            <w:r w:rsidR="001E7ABE" w:rsidRPr="00E70842">
              <w:rPr>
                <w:sz w:val="28"/>
                <w:szCs w:val="32"/>
              </w:rPr>
              <w:t>Using</w:t>
            </w:r>
            <w:r w:rsidRPr="00E70842">
              <w:rPr>
                <w:sz w:val="28"/>
                <w:szCs w:val="32"/>
              </w:rPr>
              <w:t xml:space="preserve"> C#</w:t>
            </w:r>
          </w:p>
          <w:p w14:paraId="4D5F60DB" w14:textId="52720AB5" w:rsidR="002D7FF0" w:rsidRPr="00E70842" w:rsidRDefault="002D7FF0" w:rsidP="001D412E">
            <w:pPr>
              <w:pStyle w:val="ListParagraph"/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>Unity is the ultimate game development platform. Use Unity to build high-quality 3D and 2D games, deploy them across mobile, desktop, VR/AR, consoles or the Web, and connect with loyal and enthusiastic players and customers.</w:t>
            </w:r>
          </w:p>
          <w:p w14:paraId="4C1A75EA" w14:textId="306F9B0B" w:rsidR="001E7ABE" w:rsidRPr="00E70842" w:rsidRDefault="001D412E" w:rsidP="00E70842">
            <w:pPr>
              <w:rPr>
                <w:sz w:val="28"/>
                <w:szCs w:val="32"/>
              </w:rPr>
            </w:pPr>
            <w:r w:rsidRPr="00E70842">
              <w:rPr>
                <w:sz w:val="28"/>
                <w:szCs w:val="32"/>
              </w:rPr>
              <w:t xml:space="preserve"> </w:t>
            </w:r>
            <w:r w:rsidR="001E7ABE" w:rsidRPr="00E70842">
              <w:rPr>
                <w:sz w:val="28"/>
                <w:szCs w:val="32"/>
              </w:rPr>
              <w:t xml:space="preserve">UTiled </w:t>
            </w:r>
          </w:p>
          <w:p w14:paraId="5D286292" w14:textId="620B9DD4" w:rsidR="002D7FF0" w:rsidRPr="002D7FF0" w:rsidRDefault="002D7FF0" w:rsidP="002D7FF0">
            <w:pPr>
              <w:pStyle w:val="ListParagraph"/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 w:val="32"/>
                <w:szCs w:val="32"/>
                <w:lang w:val="en-CA" w:eastAsia="en-CA"/>
              </w:rPr>
            </w:pPr>
            <w:r w:rsidRPr="00E70842">
              <w:rPr>
                <w:sz w:val="28"/>
                <w:szCs w:val="32"/>
              </w:rPr>
              <w:t>UTiled is a C#/Unity package for reading and rendering TMX maps created in Tiled Map Editor.</w:t>
            </w:r>
          </w:p>
        </w:tc>
      </w:tr>
      <w:tr w:rsidR="00362C24" w:rsidRPr="002D7FF0" w14:paraId="3091051A" w14:textId="77777777" w:rsidTr="00362C24">
        <w:trPr>
          <w:trHeight w:val="158"/>
        </w:trPr>
        <w:tc>
          <w:tcPr>
            <w:tcW w:w="92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6144" w14:textId="77777777" w:rsidR="00362C24" w:rsidRPr="002D7FF0" w:rsidRDefault="00362C24" w:rsidP="00DC38DF">
            <w:pPr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Cs w:val="18"/>
                <w:lang w:val="en-CA" w:eastAsia="en-CA"/>
              </w:rPr>
            </w:pPr>
          </w:p>
          <w:p w14:paraId="311551CF" w14:textId="681C9824" w:rsidR="00FB7A26" w:rsidRPr="002D7FF0" w:rsidRDefault="00FB7A26" w:rsidP="00DC38DF">
            <w:pPr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Cs w:val="18"/>
                <w:lang w:val="en-CA"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3E41" w14:textId="3D3E9118" w:rsidR="00362C24" w:rsidRPr="002D7FF0" w:rsidRDefault="00362C24" w:rsidP="00DC38DF">
            <w:pPr>
              <w:spacing w:before="100" w:beforeAutospacing="1" w:after="100" w:afterAutospacing="1" w:line="0" w:lineRule="atLeast"/>
              <w:rPr>
                <w:rFonts w:eastAsia="Times New Roman" w:cstheme="minorHAnsi"/>
                <w:color w:val="24292E"/>
                <w:szCs w:val="18"/>
                <w:lang w:val="en-CA" w:eastAsia="en-CA"/>
              </w:rPr>
            </w:pPr>
          </w:p>
        </w:tc>
      </w:tr>
    </w:tbl>
    <w:p w14:paraId="2C4AE69F" w14:textId="27526724" w:rsidR="00546DF8" w:rsidRPr="002D7FF0" w:rsidRDefault="00BD125E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</w:rPr>
      </w:pPr>
      <w:r w:rsidRPr="002D7FF0">
        <w:rPr>
          <w:rFonts w:cstheme="minorHAnsi"/>
          <w:sz w:val="36"/>
        </w:rPr>
        <w:lastRenderedPageBreak/>
        <w:t>Database structure</w:t>
      </w:r>
      <w:r w:rsidR="009351B9" w:rsidRPr="002D7FF0">
        <w:rPr>
          <w:rFonts w:cstheme="minorHAnsi"/>
          <w:sz w:val="36"/>
        </w:rPr>
        <w:t>:</w:t>
      </w:r>
    </w:p>
    <w:p w14:paraId="1F4B9B62" w14:textId="14FCACFA" w:rsidR="009351B9" w:rsidRDefault="009351B9" w:rsidP="00E70842">
      <w:pPr>
        <w:ind w:firstLine="360"/>
        <w:rPr>
          <w:rFonts w:cstheme="minorHAnsi"/>
          <w:sz w:val="32"/>
          <w:szCs w:val="22"/>
        </w:rPr>
      </w:pPr>
      <w:r w:rsidRPr="00E70842">
        <w:rPr>
          <w:sz w:val="28"/>
          <w:szCs w:val="32"/>
        </w:rPr>
        <w:t>We save only top score on Database.</w:t>
      </w:r>
    </w:p>
    <w:p w14:paraId="75702BAA" w14:textId="77777777" w:rsidR="00DE5C63" w:rsidRPr="002D7FF0" w:rsidRDefault="00DE5C63" w:rsidP="00DE5C63">
      <w:pPr>
        <w:pStyle w:val="ListParagraph"/>
        <w:spacing w:before="100" w:beforeAutospacing="1" w:after="100" w:afterAutospacing="1" w:line="0" w:lineRule="atLeast"/>
        <w:rPr>
          <w:rFonts w:cstheme="minorHAnsi"/>
          <w:sz w:val="32"/>
          <w:szCs w:val="22"/>
        </w:rPr>
      </w:pPr>
    </w:p>
    <w:p w14:paraId="0E9CCAFC" w14:textId="7D26630E" w:rsidR="00DE5C63" w:rsidRDefault="00DE5C63" w:rsidP="00DE5C63">
      <w:pPr>
        <w:spacing w:before="100" w:beforeAutospacing="1" w:after="100" w:afterAutospacing="1" w:line="0" w:lineRule="atLeast"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D792EF3" wp14:editId="0A0FB3F9">
            <wp:extent cx="2415540" cy="23461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45" cy="23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690" w14:textId="656A55C5" w:rsidR="00BD125E" w:rsidRDefault="00BD125E" w:rsidP="00DC38DF">
      <w:pPr>
        <w:pStyle w:val="Heading2"/>
        <w:spacing w:before="100" w:beforeAutospacing="1" w:after="100" w:afterAutospacing="1" w:line="0" w:lineRule="atLeast"/>
        <w:rPr>
          <w:rFonts w:cstheme="minorHAnsi"/>
          <w:sz w:val="36"/>
        </w:rPr>
      </w:pPr>
      <w:r w:rsidRPr="002D7FF0">
        <w:rPr>
          <w:rFonts w:cstheme="minorHAnsi"/>
          <w:sz w:val="36"/>
        </w:rPr>
        <w:t xml:space="preserve">Screenshots of all the </w:t>
      </w:r>
      <w:r w:rsidR="00DC38DF" w:rsidRPr="002D7FF0">
        <w:rPr>
          <w:rFonts w:cstheme="minorHAnsi"/>
          <w:sz w:val="36"/>
        </w:rPr>
        <w:t>project</w:t>
      </w:r>
      <w:r w:rsidR="00FA63A8" w:rsidRPr="002D7FF0">
        <w:rPr>
          <w:rFonts w:cstheme="minorHAnsi"/>
          <w:sz w:val="36"/>
        </w:rPr>
        <w:t>’s</w:t>
      </w:r>
      <w:r w:rsidRPr="002D7FF0">
        <w:rPr>
          <w:rFonts w:cstheme="minorHAnsi"/>
          <w:sz w:val="36"/>
        </w:rPr>
        <w:t xml:space="preserve"> windows</w:t>
      </w:r>
      <w:r w:rsidR="009351B9" w:rsidRPr="002D7FF0">
        <w:rPr>
          <w:rFonts w:cstheme="minorHAnsi"/>
          <w:sz w:val="36"/>
        </w:rPr>
        <w:t>:</w:t>
      </w:r>
    </w:p>
    <w:p w14:paraId="3B6955FC" w14:textId="77777777" w:rsidR="00DE5C63" w:rsidRPr="00DE5C63" w:rsidRDefault="00DE5C63" w:rsidP="00DE5C63"/>
    <w:p w14:paraId="542C1CE6" w14:textId="13EF55C2" w:rsidR="006D5992" w:rsidRDefault="009351B9" w:rsidP="006D5992">
      <w:pPr>
        <w:spacing w:before="100" w:beforeAutospacing="1" w:after="100" w:afterAutospacing="1" w:line="0" w:lineRule="atLeast"/>
        <w:jc w:val="center"/>
        <w:rPr>
          <w:rFonts w:cstheme="minorHAnsi"/>
        </w:rPr>
      </w:pPr>
      <w:r w:rsidRPr="002D7FF0">
        <w:rPr>
          <w:rFonts w:cstheme="minorHAnsi"/>
          <w:noProof/>
        </w:rPr>
        <w:drawing>
          <wp:inline distT="0" distB="0" distL="0" distR="0" wp14:anchorId="335D237F" wp14:editId="63677592">
            <wp:extent cx="5513493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mar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064" cy="31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65A" w14:textId="702FB158" w:rsidR="00535AFB" w:rsidRDefault="00535AFB" w:rsidP="006D5992">
      <w:pPr>
        <w:spacing w:before="100" w:beforeAutospacing="1" w:after="100" w:afterAutospacing="1" w:line="0" w:lineRule="atLeast"/>
        <w:jc w:val="center"/>
        <w:rPr>
          <w:rFonts w:cstheme="minorHAnsi"/>
        </w:rPr>
      </w:pPr>
    </w:p>
    <w:p w14:paraId="70B37753" w14:textId="77777777" w:rsidR="00535AFB" w:rsidRPr="002D7FF0" w:rsidRDefault="00535AFB" w:rsidP="006D5992">
      <w:pPr>
        <w:spacing w:before="100" w:beforeAutospacing="1" w:after="100" w:afterAutospacing="1" w:line="0" w:lineRule="atLeast"/>
        <w:jc w:val="center"/>
        <w:rPr>
          <w:rFonts w:cstheme="minorHAnsi"/>
        </w:rPr>
      </w:pPr>
    </w:p>
    <w:p w14:paraId="57F991CA" w14:textId="77777777" w:rsidR="006D5992" w:rsidRPr="002D7FF0" w:rsidRDefault="006D5992" w:rsidP="00DC38DF">
      <w:pPr>
        <w:spacing w:before="100" w:beforeAutospacing="1" w:after="100" w:afterAutospacing="1" w:line="0" w:lineRule="atLeast"/>
        <w:rPr>
          <w:rFonts w:cstheme="minorHAnsi"/>
        </w:rPr>
      </w:pPr>
    </w:p>
    <w:p w14:paraId="454424A7" w14:textId="5EB26545" w:rsidR="00025C3D" w:rsidRPr="00535AFB" w:rsidRDefault="006D5992" w:rsidP="006D5992">
      <w:pPr>
        <w:pStyle w:val="Heading2"/>
        <w:rPr>
          <w:rFonts w:cstheme="minorHAnsi"/>
          <w:sz w:val="36"/>
          <w:szCs w:val="36"/>
        </w:rPr>
      </w:pPr>
      <w:r w:rsidRPr="00535AFB">
        <w:rPr>
          <w:rFonts w:cstheme="minorHAnsi"/>
          <w:sz w:val="36"/>
          <w:szCs w:val="36"/>
        </w:rPr>
        <w:t>Game elements:</w:t>
      </w:r>
    </w:p>
    <w:p w14:paraId="7CE3FA54" w14:textId="77777777" w:rsidR="006D5992" w:rsidRPr="002D7FF0" w:rsidRDefault="006D5992" w:rsidP="006D5992">
      <w:pPr>
        <w:rPr>
          <w:rFonts w:cstheme="minorHAnsi"/>
        </w:rPr>
      </w:pPr>
    </w:p>
    <w:p w14:paraId="30608DB5" w14:textId="708434BA" w:rsidR="00411484" w:rsidRPr="00411484" w:rsidRDefault="00411484" w:rsidP="00411484">
      <w:pPr>
        <w:pStyle w:val="Heading2"/>
        <w:numPr>
          <w:ilvl w:val="0"/>
          <w:numId w:val="13"/>
        </w:numPr>
        <w:rPr>
          <w:sz w:val="28"/>
          <w:szCs w:val="32"/>
        </w:rPr>
      </w:pPr>
      <w:r w:rsidRPr="00411484">
        <w:rPr>
          <w:sz w:val="28"/>
          <w:szCs w:val="32"/>
        </w:rPr>
        <w:t>L</w:t>
      </w:r>
      <w:r w:rsidR="006D5992" w:rsidRPr="00411484">
        <w:rPr>
          <w:sz w:val="28"/>
          <w:szCs w:val="32"/>
        </w:rPr>
        <w:t>ogic</w:t>
      </w:r>
    </w:p>
    <w:p w14:paraId="39957DD5" w14:textId="39076D83" w:rsidR="00411484" w:rsidRPr="004E6195" w:rsidRDefault="006D5992" w:rsidP="004E6195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Game logic:</w:t>
      </w:r>
      <w:r w:rsidRPr="00411484">
        <w:rPr>
          <w:sz w:val="28"/>
          <w:szCs w:val="32"/>
        </w:rPr>
        <w:t xml:space="preserve"> user input by mouse or keyboard</w:t>
      </w:r>
    </w:p>
    <w:p w14:paraId="09D6B031" w14:textId="1EC376CB" w:rsidR="006D5992" w:rsidRPr="00E70842" w:rsidRDefault="006D5992" w:rsidP="00E70842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Physical logic: gravity, collision detector, inertia, speed and other physical calculations</w:t>
      </w:r>
    </w:p>
    <w:p w14:paraId="04FC08AB" w14:textId="3A6D49F1" w:rsidR="006D5992" w:rsidRPr="004E6195" w:rsidRDefault="006D5992" w:rsidP="00E70842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 xml:space="preserve">AI: </w:t>
      </w:r>
      <w:r w:rsidR="00D20F85" w:rsidRPr="00E70842">
        <w:rPr>
          <w:sz w:val="28"/>
          <w:szCs w:val="32"/>
        </w:rPr>
        <w:t>NPC (</w:t>
      </w:r>
      <w:r w:rsidRPr="00E70842">
        <w:rPr>
          <w:sz w:val="28"/>
          <w:szCs w:val="32"/>
        </w:rPr>
        <w:t>non-player character</w:t>
      </w:r>
      <w:r w:rsidR="00D20F85" w:rsidRPr="00E70842">
        <w:rPr>
          <w:sz w:val="28"/>
          <w:szCs w:val="32"/>
        </w:rPr>
        <w:t>)</w:t>
      </w:r>
      <w:r w:rsidRPr="00E70842">
        <w:rPr>
          <w:sz w:val="28"/>
          <w:szCs w:val="32"/>
        </w:rPr>
        <w:t xml:space="preserve"> interactive</w:t>
      </w:r>
    </w:p>
    <w:p w14:paraId="6ADA2E7B" w14:textId="4E8E1888" w:rsidR="006D5992" w:rsidRPr="00E70842" w:rsidRDefault="006D5992" w:rsidP="00411484">
      <w:pPr>
        <w:pStyle w:val="Heading2"/>
      </w:pPr>
      <w:r w:rsidRPr="00411484">
        <w:rPr>
          <w:sz w:val="28"/>
        </w:rPr>
        <w:t>Display</w:t>
      </w:r>
    </w:p>
    <w:p w14:paraId="329292DA" w14:textId="66E74DE9" w:rsidR="00D20F85" w:rsidRPr="00E70842" w:rsidRDefault="00D20F85" w:rsidP="00E70842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Animation</w:t>
      </w:r>
      <w:r w:rsidR="007A1A76">
        <w:rPr>
          <w:sz w:val="28"/>
          <w:szCs w:val="32"/>
        </w:rPr>
        <w:t xml:space="preserve"> System</w:t>
      </w:r>
      <w:r w:rsidR="00D0166A">
        <w:rPr>
          <w:sz w:val="28"/>
          <w:szCs w:val="32"/>
        </w:rPr>
        <w:t xml:space="preserve">: </w:t>
      </w:r>
      <w:r w:rsidR="003C75F8">
        <w:rPr>
          <w:sz w:val="28"/>
          <w:szCs w:val="32"/>
        </w:rPr>
        <w:t>Control the animation</w:t>
      </w:r>
    </w:p>
    <w:p w14:paraId="35707F88" w14:textId="368CE8BC" w:rsidR="00D20F85" w:rsidRDefault="00D20F85" w:rsidP="008838B7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E70842">
        <w:rPr>
          <w:sz w:val="28"/>
          <w:szCs w:val="32"/>
        </w:rPr>
        <w:t>Underlay rendering</w:t>
      </w:r>
      <w:r w:rsidR="00D0166A">
        <w:rPr>
          <w:sz w:val="28"/>
          <w:szCs w:val="32"/>
        </w:rPr>
        <w:t>; g</w:t>
      </w:r>
      <w:r w:rsidR="008838B7">
        <w:rPr>
          <w:sz w:val="28"/>
          <w:szCs w:val="32"/>
        </w:rPr>
        <w:t>enerat</w:t>
      </w:r>
      <w:r w:rsidR="00D0166A">
        <w:rPr>
          <w:sz w:val="28"/>
          <w:szCs w:val="32"/>
        </w:rPr>
        <w:t>ing</w:t>
      </w:r>
      <w:r w:rsidR="008838B7" w:rsidRPr="008838B7">
        <w:rPr>
          <w:sz w:val="28"/>
          <w:szCs w:val="32"/>
        </w:rPr>
        <w:t xml:space="preserve"> photorealistic or non-photorealistic image from 3D model</w:t>
      </w:r>
      <w:r w:rsidR="005073B1">
        <w:rPr>
          <w:sz w:val="28"/>
          <w:szCs w:val="32"/>
        </w:rPr>
        <w:t xml:space="preserve"> and display on screen</w:t>
      </w:r>
    </w:p>
    <w:p w14:paraId="2FEB3F77" w14:textId="31B83616" w:rsidR="00D0166A" w:rsidRPr="004E6195" w:rsidRDefault="00D0166A" w:rsidP="00D0166A">
      <w:pPr>
        <w:pStyle w:val="ListParagraph"/>
        <w:rPr>
          <w:sz w:val="28"/>
          <w:szCs w:val="32"/>
        </w:rPr>
      </w:pPr>
    </w:p>
    <w:p w14:paraId="173DE061" w14:textId="372922EF" w:rsidR="00D20F85" w:rsidRDefault="004E6195" w:rsidP="00E70842">
      <w:pPr>
        <w:pStyle w:val="Heading2"/>
        <w:rPr>
          <w:sz w:val="28"/>
        </w:rPr>
      </w:pPr>
      <w:r>
        <w:rPr>
          <w:sz w:val="28"/>
        </w:rPr>
        <w:t>Audio</w:t>
      </w:r>
    </w:p>
    <w:p w14:paraId="402DE99D" w14:textId="18170692" w:rsidR="004E6195" w:rsidRPr="00B5773E" w:rsidRDefault="00B5773E" w:rsidP="00B5773E">
      <w:pPr>
        <w:pStyle w:val="ListParagraph"/>
        <w:numPr>
          <w:ilvl w:val="0"/>
          <w:numId w:val="14"/>
        </w:numPr>
        <w:rPr>
          <w:sz w:val="28"/>
        </w:rPr>
      </w:pPr>
      <w:r w:rsidRPr="00B5773E">
        <w:rPr>
          <w:sz w:val="28"/>
        </w:rPr>
        <w:t>Music</w:t>
      </w:r>
      <w:r>
        <w:rPr>
          <w:sz w:val="28"/>
        </w:rPr>
        <w:t>: background</w:t>
      </w:r>
    </w:p>
    <w:p w14:paraId="3162527D" w14:textId="7AA4CF85" w:rsidR="006D5992" w:rsidRPr="00B5773E" w:rsidRDefault="00B5773E" w:rsidP="00B5773E">
      <w:pPr>
        <w:pStyle w:val="ListParagraph"/>
        <w:numPr>
          <w:ilvl w:val="0"/>
          <w:numId w:val="14"/>
        </w:numPr>
        <w:rPr>
          <w:sz w:val="28"/>
        </w:rPr>
      </w:pPr>
      <w:r w:rsidRPr="00B5773E">
        <w:rPr>
          <w:sz w:val="28"/>
        </w:rPr>
        <w:t>Sound</w:t>
      </w:r>
      <w:r w:rsidR="008838B7">
        <w:rPr>
          <w:sz w:val="28"/>
        </w:rPr>
        <w:t>: Jumping, moving, running, coin, plants</w:t>
      </w:r>
    </w:p>
    <w:p w14:paraId="75D7332C" w14:textId="5BD3270E" w:rsidR="00B5773E" w:rsidRPr="00B5773E" w:rsidRDefault="00B5773E" w:rsidP="00B5773E">
      <w:r>
        <w:t xml:space="preserve"> </w:t>
      </w:r>
    </w:p>
    <w:p w14:paraId="3756ACC8" w14:textId="0A775CB5" w:rsidR="00025C3D" w:rsidRPr="002D7FF0" w:rsidRDefault="00025C3D" w:rsidP="00D20F85">
      <w:pPr>
        <w:rPr>
          <w:rFonts w:cstheme="minorHAnsi"/>
        </w:rPr>
      </w:pPr>
    </w:p>
    <w:p w14:paraId="202C49CC" w14:textId="0CAC8F2C" w:rsidR="00025C3D" w:rsidRPr="002D7FF0" w:rsidRDefault="00025C3D" w:rsidP="00025C3D">
      <w:pPr>
        <w:jc w:val="center"/>
        <w:rPr>
          <w:rFonts w:cstheme="minorHAnsi"/>
        </w:rPr>
      </w:pPr>
    </w:p>
    <w:p w14:paraId="52FD4B32" w14:textId="029A62F2" w:rsidR="00025C3D" w:rsidRPr="002D7FF0" w:rsidRDefault="00025C3D" w:rsidP="00025C3D">
      <w:pPr>
        <w:jc w:val="center"/>
        <w:rPr>
          <w:rFonts w:cstheme="minorHAnsi"/>
        </w:rPr>
      </w:pPr>
    </w:p>
    <w:sectPr w:rsidR="00025C3D" w:rsidRPr="002D7FF0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18964" w14:textId="77777777" w:rsidR="001E1D19" w:rsidRDefault="001E1D19">
      <w:pPr>
        <w:spacing w:after="0" w:line="240" w:lineRule="auto"/>
      </w:pPr>
      <w:r>
        <w:separator/>
      </w:r>
    </w:p>
  </w:endnote>
  <w:endnote w:type="continuationSeparator" w:id="0">
    <w:p w14:paraId="17C848C8" w14:textId="77777777" w:rsidR="001E1D19" w:rsidRDefault="001E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9A240" w14:textId="77777777" w:rsidR="001E1D19" w:rsidRDefault="001E1D19">
      <w:pPr>
        <w:spacing w:after="0" w:line="240" w:lineRule="auto"/>
      </w:pPr>
      <w:r>
        <w:separator/>
      </w:r>
    </w:p>
  </w:footnote>
  <w:footnote w:type="continuationSeparator" w:id="0">
    <w:p w14:paraId="4070123C" w14:textId="77777777" w:rsidR="001E1D19" w:rsidRDefault="001E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CE88F" w14:textId="77777777" w:rsidR="00546DF8" w:rsidRDefault="007D67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FE27C" wp14:editId="29E0857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C0416" w14:textId="17E083AE" w:rsidR="00546DF8" w:rsidRDefault="007D67C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25C3D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FE27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256C0416" w14:textId="17E083AE" w:rsidR="00546DF8" w:rsidRDefault="007D67C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25C3D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ACC"/>
    <w:multiLevelType w:val="hybridMultilevel"/>
    <w:tmpl w:val="1822285A"/>
    <w:lvl w:ilvl="0" w:tplc="80689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5349"/>
    <w:multiLevelType w:val="hybridMultilevel"/>
    <w:tmpl w:val="C41A8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1EC2"/>
    <w:multiLevelType w:val="hybridMultilevel"/>
    <w:tmpl w:val="6518BF5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F038F1"/>
    <w:multiLevelType w:val="hybridMultilevel"/>
    <w:tmpl w:val="7BDE6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32F5"/>
    <w:multiLevelType w:val="hybridMultilevel"/>
    <w:tmpl w:val="6240CAC0"/>
    <w:lvl w:ilvl="0" w:tplc="B2EC7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E74B5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56F7E"/>
    <w:multiLevelType w:val="hybridMultilevel"/>
    <w:tmpl w:val="5A0CF60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143BF"/>
    <w:multiLevelType w:val="hybridMultilevel"/>
    <w:tmpl w:val="91142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120B2"/>
    <w:multiLevelType w:val="hybridMultilevel"/>
    <w:tmpl w:val="FCE0E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E5FFC"/>
    <w:multiLevelType w:val="hybridMultilevel"/>
    <w:tmpl w:val="0BA29B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  <w:num w:numId="12">
    <w:abstractNumId w:val="3"/>
  </w:num>
  <w:num w:numId="13">
    <w:abstractNumId w:val="1"/>
    <w:lvlOverride w:ilvl="0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5"/>
    <w:rsid w:val="00025C3D"/>
    <w:rsid w:val="000C4E92"/>
    <w:rsid w:val="001A5045"/>
    <w:rsid w:val="001D412E"/>
    <w:rsid w:val="001E1D19"/>
    <w:rsid w:val="001E7ABE"/>
    <w:rsid w:val="00200680"/>
    <w:rsid w:val="002247E9"/>
    <w:rsid w:val="002463A5"/>
    <w:rsid w:val="002803D2"/>
    <w:rsid w:val="002D7FF0"/>
    <w:rsid w:val="003435A4"/>
    <w:rsid w:val="00346C13"/>
    <w:rsid w:val="00362C24"/>
    <w:rsid w:val="003C75F8"/>
    <w:rsid w:val="003E7463"/>
    <w:rsid w:val="00411484"/>
    <w:rsid w:val="004B1992"/>
    <w:rsid w:val="004E6195"/>
    <w:rsid w:val="005073B1"/>
    <w:rsid w:val="00535AFB"/>
    <w:rsid w:val="00546DF8"/>
    <w:rsid w:val="006D5992"/>
    <w:rsid w:val="0071722E"/>
    <w:rsid w:val="0079511A"/>
    <w:rsid w:val="007A1A76"/>
    <w:rsid w:val="007D67CA"/>
    <w:rsid w:val="00862AC2"/>
    <w:rsid w:val="008838B7"/>
    <w:rsid w:val="009351B9"/>
    <w:rsid w:val="00A24218"/>
    <w:rsid w:val="00B20F47"/>
    <w:rsid w:val="00B5773E"/>
    <w:rsid w:val="00B769D2"/>
    <w:rsid w:val="00B91D93"/>
    <w:rsid w:val="00B94BD5"/>
    <w:rsid w:val="00BD125E"/>
    <w:rsid w:val="00C316BD"/>
    <w:rsid w:val="00C42AC7"/>
    <w:rsid w:val="00C617F7"/>
    <w:rsid w:val="00C87FAA"/>
    <w:rsid w:val="00CB7965"/>
    <w:rsid w:val="00CC4535"/>
    <w:rsid w:val="00CE15F1"/>
    <w:rsid w:val="00D0166A"/>
    <w:rsid w:val="00D20F85"/>
    <w:rsid w:val="00D66BD5"/>
    <w:rsid w:val="00D97F6E"/>
    <w:rsid w:val="00DC38DF"/>
    <w:rsid w:val="00DE5C63"/>
    <w:rsid w:val="00E25642"/>
    <w:rsid w:val="00E70842"/>
    <w:rsid w:val="00EC1713"/>
    <w:rsid w:val="00F74FBE"/>
    <w:rsid w:val="00FA63A8"/>
    <w:rsid w:val="00FB7A26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5D89"/>
  <w15:chartTrackingRefBased/>
  <w15:docId w15:val="{E56442CA-F6B9-4AA2-A5D1-FB86F9A7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36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et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72D39BA15402188B55619B36E0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24FF-2491-4CB1-9136-C356E86E2608}"/>
      </w:docPartPr>
      <w:docPartBody>
        <w:p w:rsidR="00745E65" w:rsidRDefault="000F1B53">
          <w:pPr>
            <w:pStyle w:val="2B372D39BA15402188B55619B36E0D9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53"/>
    <w:rsid w:val="00002557"/>
    <w:rsid w:val="0001525F"/>
    <w:rsid w:val="000F1B53"/>
    <w:rsid w:val="00383F46"/>
    <w:rsid w:val="0046470B"/>
    <w:rsid w:val="006B1B2F"/>
    <w:rsid w:val="00745E65"/>
    <w:rsid w:val="00D46D84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CE7EFB4294ED482E1824004383D88">
    <w:name w:val="3D0CE7EFB4294ED482E1824004383D88"/>
  </w:style>
  <w:style w:type="paragraph" w:customStyle="1" w:styleId="2B372D39BA15402188B55619B36E0D96">
    <w:name w:val="2B372D39BA15402188B55619B36E0D9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73FCFCB2774B77B5DD1AEE5D7F57CA">
    <w:name w:val="6473FCFCB2774B77B5DD1AEE5D7F57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060B0-6F46-4899-9656-0B1AE176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225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Aneeta</dc:creator>
  <cp:keywords/>
  <cp:lastModifiedBy>gao32767@gmail.com</cp:lastModifiedBy>
  <cp:revision>56</cp:revision>
  <dcterms:created xsi:type="dcterms:W3CDTF">2018-02-28T03:32:00Z</dcterms:created>
  <dcterms:modified xsi:type="dcterms:W3CDTF">2018-04-14T17:35:00Z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